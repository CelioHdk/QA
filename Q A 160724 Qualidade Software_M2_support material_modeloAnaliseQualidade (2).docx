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B3" w:rsidRPr="007036D8" w:rsidRDefault="00FE6AB3" w:rsidP="004E77D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934C79">
        <w:rPr>
          <w:rFonts w:ascii="Times New Roman" w:hAnsi="Times New Roman"/>
          <w:noProof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alt="Escola Britânica de Artes Criativas" style="width:239.25pt;height:91.5pt;visibility:visible">
            <v:imagedata r:id="rId5" r:href="rId6"/>
          </v:shape>
        </w:pict>
      </w:r>
    </w:p>
    <w:p w:rsidR="00FE6AB3" w:rsidRPr="007036D8" w:rsidRDefault="00FE6AB3" w:rsidP="004E77D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FE6AB3" w:rsidRPr="007036D8" w:rsidRDefault="00FE6AB3" w:rsidP="004E77D7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FE6AB3" w:rsidRPr="007036D8" w:rsidRDefault="00FE6AB3" w:rsidP="002B554F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036D8">
        <w:rPr>
          <w:rFonts w:ascii="Arial" w:hAnsi="Arial" w:cs="Arial"/>
          <w:b/>
          <w:color w:val="000000"/>
          <w:sz w:val="24"/>
          <w:szCs w:val="24"/>
        </w:rPr>
        <w:t xml:space="preserve"> QUALIDADE DE SOFTWARE</w:t>
      </w:r>
    </w:p>
    <w:p w:rsidR="00FE6AB3" w:rsidRPr="007036D8" w:rsidRDefault="00FE6AB3" w:rsidP="002B554F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FE6AB3" w:rsidRPr="007036D8" w:rsidRDefault="00FE6AB3" w:rsidP="002B554F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D935F1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t>Célio Hideki Sinobu</w:t>
      </w: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2B554F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t xml:space="preserve">Análise de Qualidade </w:t>
      </w: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2B554F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t>Santo André/ São Paulo</w:t>
      </w:r>
    </w:p>
    <w:p w:rsidR="00FE6AB3" w:rsidRPr="007036D8" w:rsidRDefault="00FE6AB3" w:rsidP="0026761D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t>2024</w:t>
      </w:r>
    </w:p>
    <w:p w:rsidR="00FE6AB3" w:rsidRPr="007036D8" w:rsidRDefault="00FE6AB3" w:rsidP="0026761D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26761D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6B1007">
      <w:pPr>
        <w:pStyle w:val="Heading1"/>
      </w:pPr>
      <w:bookmarkStart w:id="0" w:name="_Toc73287557"/>
      <w:r w:rsidRPr="007036D8">
        <w:t>RESUMO</w:t>
      </w:r>
      <w:bookmarkEnd w:id="0"/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6503C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t>Olá a todos, a análise em questão elaborada, teve como fundamento testar, analisar e averiguar o produto em questão, nos mais diversos ambientes, desde a pesquisa dos materiais empregados até o termino de sua construção, submetendo este as mais diversas situações do dia-a-dia, e também em condições adversas e intensas comprovando sua durabilidade, resistência, confiabilidade, obtendo os resultados e certificações ao extremo de seus possíveis limites.</w:t>
      </w: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br w:type="page"/>
      </w:r>
    </w:p>
    <w:p w:rsidR="00FE6AB3" w:rsidRPr="007036D8" w:rsidRDefault="00FE6AB3" w:rsidP="00117BBE">
      <w:pPr>
        <w:pStyle w:val="Heading1"/>
        <w:rPr>
          <w:noProof/>
        </w:rPr>
      </w:pPr>
      <w:bookmarkStart w:id="1" w:name="_Toc73287558"/>
      <w:r w:rsidRPr="007036D8">
        <w:t>SUMÁRIO</w:t>
      </w:r>
      <w:bookmarkEnd w:id="1"/>
      <w:r w:rsidRPr="007036D8">
        <w:fldChar w:fldCharType="begin"/>
      </w:r>
      <w:r w:rsidRPr="007036D8">
        <w:instrText xml:space="preserve"> TOC \o "1-3" \h \z \u </w:instrText>
      </w:r>
      <w:r w:rsidRPr="007036D8">
        <w:fldChar w:fldCharType="separate"/>
      </w:r>
    </w:p>
    <w:p w:rsidR="00FE6AB3" w:rsidRPr="007036D8" w:rsidRDefault="00FE6AB3">
      <w:pPr>
        <w:pStyle w:val="TOC1"/>
        <w:tabs>
          <w:tab w:val="left" w:pos="440"/>
          <w:tab w:val="right" w:leader="dot" w:pos="8494"/>
        </w:tabs>
        <w:rPr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7036D8">
          <w:rPr>
            <w:rStyle w:val="Hyperlink"/>
            <w:noProof/>
          </w:rPr>
          <w:t>1.</w:t>
        </w:r>
        <w:r w:rsidRPr="007036D8">
          <w:rPr>
            <w:b w:val="0"/>
            <w:bCs w:val="0"/>
            <w:i w:val="0"/>
            <w:iCs w:val="0"/>
            <w:noProof/>
            <w:lang w:eastAsia="pt-BR"/>
          </w:rPr>
          <w:tab/>
        </w:r>
        <w:r w:rsidRPr="007036D8">
          <w:rPr>
            <w:rStyle w:val="Hyperlink"/>
            <w:noProof/>
          </w:rPr>
          <w:t>RESUMO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_Toc73287557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1"/>
        <w:tabs>
          <w:tab w:val="left" w:pos="440"/>
          <w:tab w:val="right" w:leader="dot" w:pos="8494"/>
        </w:tabs>
        <w:rPr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7036D8">
          <w:rPr>
            <w:rStyle w:val="Hyperlink"/>
            <w:noProof/>
          </w:rPr>
          <w:t>2.</w:t>
        </w:r>
        <w:r w:rsidRPr="007036D8">
          <w:rPr>
            <w:b w:val="0"/>
            <w:bCs w:val="0"/>
            <w:i w:val="0"/>
            <w:iCs w:val="0"/>
            <w:noProof/>
            <w:lang w:eastAsia="pt-BR"/>
          </w:rPr>
          <w:tab/>
        </w:r>
        <w:r w:rsidRPr="007036D8">
          <w:rPr>
            <w:rStyle w:val="Hyperlink"/>
            <w:noProof/>
          </w:rPr>
          <w:t>SUMÁRIO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_Toc73287558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1"/>
        <w:tabs>
          <w:tab w:val="left" w:pos="440"/>
          <w:tab w:val="right" w:leader="dot" w:pos="8494"/>
        </w:tabs>
        <w:rPr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7036D8">
          <w:rPr>
            <w:rStyle w:val="Hyperlink"/>
            <w:noProof/>
          </w:rPr>
          <w:t>3.</w:t>
        </w:r>
        <w:r w:rsidRPr="007036D8">
          <w:rPr>
            <w:b w:val="0"/>
            <w:bCs w:val="0"/>
            <w:i w:val="0"/>
            <w:iCs w:val="0"/>
            <w:noProof/>
            <w:lang w:eastAsia="pt-BR"/>
          </w:rPr>
          <w:tab/>
        </w:r>
        <w:r w:rsidRPr="007036D8">
          <w:rPr>
            <w:rStyle w:val="Hyperlink"/>
            <w:noProof/>
          </w:rPr>
          <w:t>INTRODUÇÃO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_Toc73287559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1"/>
        <w:tabs>
          <w:tab w:val="left" w:pos="440"/>
          <w:tab w:val="right" w:leader="dot" w:pos="8494"/>
        </w:tabs>
        <w:rPr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7036D8">
          <w:rPr>
            <w:rStyle w:val="Hyperlink"/>
            <w:noProof/>
          </w:rPr>
          <w:t>4.</w:t>
        </w:r>
        <w:r w:rsidRPr="007036D8">
          <w:rPr>
            <w:b w:val="0"/>
            <w:bCs w:val="0"/>
            <w:i w:val="0"/>
            <w:iCs w:val="0"/>
            <w:noProof/>
            <w:lang w:eastAsia="pt-BR"/>
          </w:rPr>
          <w:tab/>
        </w:r>
        <w:r w:rsidRPr="007036D8">
          <w:rPr>
            <w:rStyle w:val="Hyperlink"/>
            <w:noProof/>
          </w:rPr>
          <w:t>O PROJETO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_Toc73287560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2"/>
        <w:tabs>
          <w:tab w:val="left" w:pos="880"/>
          <w:tab w:val="right" w:leader="dot" w:pos="8494"/>
        </w:tabs>
        <w:rPr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7036D8">
          <w:rPr>
            <w:rStyle w:val="Hyperlink"/>
            <w:noProof/>
          </w:rPr>
          <w:t>4.1</w:t>
        </w:r>
        <w:r w:rsidRPr="007036D8">
          <w:rPr>
            <w:b w:val="0"/>
            <w:bCs w:val="0"/>
            <w:noProof/>
            <w:sz w:val="24"/>
            <w:szCs w:val="24"/>
            <w:lang w:eastAsia="pt-BR"/>
          </w:rPr>
          <w:tab/>
        </w:r>
        <w:r w:rsidRPr="007036D8">
          <w:rPr>
            <w:rStyle w:val="Hyperlink"/>
            <w:noProof/>
          </w:rPr>
          <w:t>Detalhes do produto ou serviço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_Toc73287561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2"/>
        <w:tabs>
          <w:tab w:val="left" w:pos="880"/>
          <w:tab w:val="right" w:leader="dot" w:pos="8494"/>
        </w:tabs>
        <w:rPr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7036D8">
          <w:rPr>
            <w:rStyle w:val="Hyperlink"/>
            <w:noProof/>
          </w:rPr>
          <w:t>4.2</w:t>
        </w:r>
        <w:r w:rsidRPr="007036D8">
          <w:rPr>
            <w:b w:val="0"/>
            <w:bCs w:val="0"/>
            <w:noProof/>
            <w:sz w:val="24"/>
            <w:szCs w:val="24"/>
            <w:lang w:eastAsia="pt-BR"/>
          </w:rPr>
          <w:tab/>
        </w:r>
        <w:r w:rsidRPr="007036D8">
          <w:rPr>
            <w:rStyle w:val="Hyperlink"/>
            <w:noProof/>
          </w:rPr>
          <w:t>Tabela de Análise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_Toc73287562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2"/>
        <w:tabs>
          <w:tab w:val="left" w:pos="880"/>
          <w:tab w:val="right" w:leader="dot" w:pos="8494"/>
        </w:tabs>
        <w:rPr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7036D8">
          <w:rPr>
            <w:rStyle w:val="Hyperlink"/>
            <w:noProof/>
          </w:rPr>
          <w:t>4.3</w:t>
        </w:r>
        <w:r w:rsidRPr="007036D8">
          <w:rPr>
            <w:b w:val="0"/>
            <w:bCs w:val="0"/>
            <w:noProof/>
            <w:sz w:val="24"/>
            <w:szCs w:val="24"/>
            <w:lang w:eastAsia="pt-BR"/>
          </w:rPr>
          <w:tab/>
        </w:r>
        <w:r w:rsidRPr="007036D8">
          <w:rPr>
            <w:rStyle w:val="Hyperlink"/>
            <w:noProof/>
          </w:rPr>
          <w:t>Relatório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_Toc73287563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2"/>
        <w:tabs>
          <w:tab w:val="left" w:pos="880"/>
          <w:tab w:val="right" w:leader="dot" w:pos="8494"/>
        </w:tabs>
        <w:rPr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7036D8">
          <w:rPr>
            <w:rStyle w:val="Hyperlink"/>
            <w:noProof/>
          </w:rPr>
          <w:t>4.4</w:t>
        </w:r>
        <w:r w:rsidRPr="007036D8">
          <w:rPr>
            <w:b w:val="0"/>
            <w:bCs w:val="0"/>
            <w:noProof/>
            <w:sz w:val="24"/>
            <w:szCs w:val="24"/>
            <w:lang w:eastAsia="pt-BR"/>
          </w:rPr>
          <w:tab/>
        </w:r>
        <w:r w:rsidRPr="007036D8">
          <w:rPr>
            <w:rStyle w:val="Hyperlink"/>
            <w:noProof/>
          </w:rPr>
          <w:t>Evidências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_Toc73287564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2"/>
        <w:tabs>
          <w:tab w:val="left" w:pos="880"/>
          <w:tab w:val="right" w:leader="dot" w:pos="8494"/>
        </w:tabs>
        <w:rPr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7036D8">
          <w:rPr>
            <w:rStyle w:val="Hyperlink"/>
            <w:noProof/>
          </w:rPr>
          <w:t>4.5</w:t>
        </w:r>
        <w:r w:rsidRPr="007036D8">
          <w:rPr>
            <w:b w:val="0"/>
            <w:bCs w:val="0"/>
            <w:noProof/>
            <w:sz w:val="24"/>
            <w:szCs w:val="24"/>
            <w:lang w:eastAsia="pt-BR"/>
          </w:rPr>
          <w:tab/>
        </w:r>
        <w:r w:rsidRPr="007036D8">
          <w:rPr>
            <w:rStyle w:val="Hyperlink"/>
            <w:noProof/>
          </w:rPr>
          <w:t>Onde encontrar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_Toc73287565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1"/>
        <w:tabs>
          <w:tab w:val="left" w:pos="440"/>
          <w:tab w:val="right" w:leader="dot" w:pos="8494"/>
        </w:tabs>
        <w:rPr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7036D8">
          <w:rPr>
            <w:rStyle w:val="Hyperlink"/>
            <w:noProof/>
          </w:rPr>
          <w:t>5.</w:t>
        </w:r>
        <w:r w:rsidRPr="007036D8">
          <w:rPr>
            <w:b w:val="0"/>
            <w:bCs w:val="0"/>
            <w:i w:val="0"/>
            <w:iCs w:val="0"/>
            <w:noProof/>
            <w:lang w:eastAsia="pt-BR"/>
          </w:rPr>
          <w:tab/>
        </w:r>
        <w:r w:rsidRPr="007036D8">
          <w:rPr>
            <w:rStyle w:val="Hyperlink"/>
            <w:noProof/>
          </w:rPr>
          <w:t>CONCLUSÃO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_Toc73287566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>
      <w:pPr>
        <w:pStyle w:val="TOC1"/>
        <w:tabs>
          <w:tab w:val="left" w:pos="440"/>
          <w:tab w:val="right" w:leader="dot" w:pos="8494"/>
        </w:tabs>
        <w:rPr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7036D8">
          <w:rPr>
            <w:rStyle w:val="Hyperlink"/>
            <w:noProof/>
          </w:rPr>
          <w:t>6.</w:t>
        </w:r>
        <w:r w:rsidRPr="007036D8">
          <w:rPr>
            <w:b w:val="0"/>
            <w:bCs w:val="0"/>
            <w:i w:val="0"/>
            <w:iCs w:val="0"/>
            <w:noProof/>
            <w:lang w:eastAsia="pt-BR"/>
          </w:rPr>
          <w:tab/>
        </w:r>
        <w:r w:rsidRPr="007036D8">
          <w:rPr>
            <w:rStyle w:val="Hyperlink"/>
            <w:noProof/>
          </w:rPr>
          <w:t>REFERÊNCIAS BIBLIOGRÁFICAS</w:t>
        </w:r>
        <w:r w:rsidRPr="007036D8">
          <w:rPr>
            <w:noProof/>
            <w:webHidden/>
          </w:rPr>
          <w:tab/>
        </w:r>
        <w:r w:rsidRPr="007036D8">
          <w:rPr>
            <w:noProof/>
            <w:webHidden/>
          </w:rPr>
          <w:fldChar w:fldCharType="begin"/>
        </w:r>
        <w:r w:rsidRPr="007036D8">
          <w:rPr>
            <w:noProof/>
            <w:webHidden/>
          </w:rPr>
          <w:instrText xml:space="preserve"> PAGEREF _Toc73287567 \h </w:instrText>
        </w:r>
        <w:r>
          <w:rPr>
            <w:noProof/>
          </w:rPr>
        </w:r>
        <w:r w:rsidRPr="007036D8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7036D8">
          <w:rPr>
            <w:noProof/>
            <w:webHidden/>
          </w:rPr>
          <w:fldChar w:fldCharType="end"/>
        </w:r>
      </w:hyperlink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36D8">
        <w:fldChar w:fldCharType="end"/>
      </w: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6B1007">
      <w:pPr>
        <w:pStyle w:val="Heading1"/>
      </w:pPr>
      <w:bookmarkStart w:id="2" w:name="_Toc73287559"/>
      <w:r w:rsidRPr="007036D8">
        <w:t>INTRODUÇÃO</w:t>
      </w:r>
      <w:bookmarkEnd w:id="2"/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231A65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t>O produto analisado, trata-se de um tênis, onde este fora testado em diversas situações urbanas, e de trilhas, sendo usado em trechos rurais e de montanhas, em temperaturas adversas, e em condições muitas vezes inóspitas, onde o principal objetivo era saber a qualidade dos materiais empregados em sua construção, sua resistência e qualidade ao longo do tempo, levando ao consumidor final a experiência de uma futura aquisição muito bem avaliada e recomendada.</w:t>
      </w: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Default="00FE6AB3" w:rsidP="00117BBE">
      <w:pPr>
        <w:pStyle w:val="Heading1"/>
      </w:pPr>
      <w:bookmarkStart w:id="3" w:name="_Toc73287560"/>
      <w:r w:rsidRPr="007036D8">
        <w:t>O PROJETO</w:t>
      </w:r>
      <w:bookmarkEnd w:id="3"/>
    </w:p>
    <w:p w:rsidR="00FE6AB3" w:rsidRPr="00231A65" w:rsidRDefault="00FE6AB3" w:rsidP="004722AF">
      <w:pPr>
        <w:jc w:val="both"/>
      </w:pPr>
      <w:r w:rsidRPr="005542B7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Características: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5542B7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>Elaborado com muito cuidado e rico em detalhes, desde a escolha muito bem acertada dos materiais utilizados, sua construção foi muito bem cuidada, onde o conforto, a segurança, a absorção de impactos, a durabilidade e a resistência foram aplicados num conjunto de resultado final impressionante, elevando o projeto a altos patamares.</w:t>
      </w:r>
      <w:r w:rsidRPr="008828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FE6AB3" w:rsidRPr="005542B7" w:rsidRDefault="00FE6AB3" w:rsidP="00117BBE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FE6AB3" w:rsidRDefault="00FE6AB3" w:rsidP="00E209A6">
      <w:pPr>
        <w:pStyle w:val="Heading2"/>
      </w:pPr>
      <w:bookmarkStart w:id="4" w:name="_Toc73287561"/>
      <w:r w:rsidRPr="007036D8">
        <w:t>Detalhes do produto ou serviço</w:t>
      </w:r>
      <w:bookmarkEnd w:id="4"/>
    </w:p>
    <w:p w:rsidR="00FE6AB3" w:rsidRPr="008828E9" w:rsidRDefault="00FE6AB3" w:rsidP="008828E9"/>
    <w:tbl>
      <w:tblPr>
        <w:tblW w:w="935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23"/>
        <w:gridCol w:w="5528"/>
      </w:tblGrid>
      <w:tr w:rsidR="00FE6AB3" w:rsidRPr="008828E9">
        <w:trPr>
          <w:trHeight w:val="599"/>
        </w:trPr>
        <w:tc>
          <w:tcPr>
            <w:tcW w:w="3823" w:type="dxa"/>
          </w:tcPr>
          <w:p w:rsidR="00FE6AB3" w:rsidRPr="005542B7" w:rsidRDefault="00FE6AB3" w:rsidP="00D54390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</w:tcPr>
          <w:p w:rsidR="00FE6AB3" w:rsidRPr="005542B7" w:rsidRDefault="00FE6AB3" w:rsidP="00D54390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5542B7">
              <w:rPr>
                <w:rFonts w:ascii="Arial" w:hAnsi="Arial" w:cs="Arial"/>
                <w:sz w:val="24"/>
                <w:szCs w:val="24"/>
                <w:lang w:val="en-US"/>
              </w:rPr>
              <w:t>Tênis X STEP/ Modelo “X015”</w:t>
            </w:r>
          </w:p>
        </w:tc>
      </w:tr>
      <w:tr w:rsidR="00FE6AB3" w:rsidRPr="007036D8">
        <w:tc>
          <w:tcPr>
            <w:tcW w:w="3823" w:type="dxa"/>
          </w:tcPr>
          <w:p w:rsidR="00FE6AB3" w:rsidRPr="005542B7" w:rsidRDefault="00FE6AB3" w:rsidP="00D54390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FE6AB3" w:rsidRPr="005542B7" w:rsidRDefault="00FE6AB3" w:rsidP="00D54390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X STEP</w:t>
            </w:r>
          </w:p>
        </w:tc>
      </w:tr>
      <w:tr w:rsidR="00FE6AB3" w:rsidRPr="007036D8">
        <w:tc>
          <w:tcPr>
            <w:tcW w:w="3823" w:type="dxa"/>
          </w:tcPr>
          <w:p w:rsidR="00FE6AB3" w:rsidRPr="005542B7" w:rsidRDefault="00FE6AB3" w:rsidP="00D54390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Tempo de uso:</w:t>
            </w:r>
          </w:p>
          <w:p w:rsidR="00FE6AB3" w:rsidRPr="005542B7" w:rsidRDefault="00FE6AB3" w:rsidP="00D54390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528" w:type="dxa"/>
          </w:tcPr>
          <w:p w:rsidR="00FE6AB3" w:rsidRPr="005542B7" w:rsidRDefault="00FE6AB3" w:rsidP="00D54390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 ano</w:t>
            </w:r>
          </w:p>
        </w:tc>
      </w:tr>
      <w:tr w:rsidR="00FE6AB3" w:rsidRPr="007036D8">
        <w:tc>
          <w:tcPr>
            <w:tcW w:w="3823" w:type="dxa"/>
          </w:tcPr>
          <w:p w:rsidR="00FE6AB3" w:rsidRPr="005542B7" w:rsidRDefault="00FE6AB3" w:rsidP="00D54390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FE6AB3" w:rsidRPr="005542B7" w:rsidRDefault="00FE6AB3" w:rsidP="007C3D4C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sz w:val="24"/>
                <w:szCs w:val="24"/>
              </w:rPr>
              <w:t>Uso diário.</w:t>
            </w:r>
            <w:r w:rsidRPr="005542B7">
              <w:rPr>
                <w:rFonts w:ascii="Arial" w:hAnsi="Arial" w:cs="Arial"/>
                <w:sz w:val="24"/>
                <w:szCs w:val="24"/>
              </w:rPr>
              <w:br/>
              <w:t xml:space="preserve">Terreno: asfalto, terra batida, trilhas, calçadas, revestimentos de cerâmica .  </w:t>
            </w:r>
            <w:r w:rsidRPr="005542B7">
              <w:rPr>
                <w:rFonts w:ascii="Arial" w:hAnsi="Arial" w:cs="Arial"/>
                <w:sz w:val="24"/>
                <w:szCs w:val="24"/>
              </w:rPr>
              <w:br/>
              <w:t>Atividades: caminhadas, corridas leves e trilhas.</w:t>
            </w:r>
          </w:p>
        </w:tc>
      </w:tr>
    </w:tbl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E209A6">
      <w:pPr>
        <w:pStyle w:val="Heading2"/>
      </w:pPr>
      <w:bookmarkStart w:id="5" w:name="_Toc73287562"/>
      <w:r w:rsidRPr="007036D8">
        <w:t>Tabela de Análise</w:t>
      </w:r>
      <w:bookmarkEnd w:id="5"/>
    </w:p>
    <w:tbl>
      <w:tblPr>
        <w:tblW w:w="949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0"/>
        <w:gridCol w:w="7513"/>
      </w:tblGrid>
      <w:tr w:rsidR="00FE6AB3" w:rsidRPr="007036D8">
        <w:trPr>
          <w:trHeight w:val="560"/>
        </w:trPr>
        <w:tc>
          <w:tcPr>
            <w:tcW w:w="1980" w:type="dxa"/>
            <w:shd w:val="clear" w:color="auto" w:fill="D9D9D9"/>
          </w:tcPr>
          <w:p w:rsidR="00FE6AB3" w:rsidRPr="005542B7" w:rsidRDefault="00FE6AB3" w:rsidP="00353E6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sz w:val="24"/>
                <w:szCs w:val="24"/>
              </w:rPr>
              <w:t>Característica:</w:t>
            </w:r>
          </w:p>
        </w:tc>
        <w:tc>
          <w:tcPr>
            <w:tcW w:w="7513" w:type="dxa"/>
            <w:shd w:val="clear" w:color="auto" w:fill="D9D9D9"/>
          </w:tcPr>
          <w:p w:rsidR="00FE6AB3" w:rsidRPr="005542B7" w:rsidRDefault="00FE6AB3" w:rsidP="00353E6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42B7">
              <w:rPr>
                <w:rFonts w:ascii="Arial" w:hAnsi="Arial" w:cs="Arial"/>
                <w:sz w:val="24"/>
                <w:szCs w:val="24"/>
              </w:rPr>
              <w:t xml:space="preserve">Muito bem elaborado, onde o seu principal diferencial é o encontro perfeito entre a modernidade, robustez com sofisticação, sendo este único atualmente no mercado, onde percebemos em suas linhas, um design futurista e arrojado,  com linhas de calçados militares e tênis e corrida de alta performance e absorção de impactos. </w:t>
            </w:r>
            <w:r w:rsidRPr="005542B7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FE6AB3" w:rsidRPr="007036D8">
        <w:trPr>
          <w:trHeight w:val="1357"/>
        </w:trPr>
        <w:tc>
          <w:tcPr>
            <w:tcW w:w="1980" w:type="dxa"/>
          </w:tcPr>
          <w:p w:rsidR="00FE6AB3" w:rsidRPr="005542B7" w:rsidRDefault="00FE6AB3" w:rsidP="00353E6F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Usabilidade:</w:t>
            </w:r>
          </w:p>
          <w:p w:rsidR="00FE6AB3" w:rsidRPr="005542B7" w:rsidRDefault="00FE6AB3" w:rsidP="00353E6F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513" w:type="dxa"/>
          </w:tcPr>
          <w:p w:rsidR="00FE6AB3" w:rsidRPr="005542B7" w:rsidRDefault="00FE6AB3" w:rsidP="008828E9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sz w:val="24"/>
                <w:szCs w:val="24"/>
              </w:rPr>
              <w:t>Calçado apropriado para usos diversos, desde uso urbano, assim como  terrenos inóspitos, rurais ou trilhas, o mesmo foi submetido a vários testes e  ambientes, mostrando-se robusto e confiável, seu solado de boa densidade e  antiderrapante, comprovou segurança em locais úmidos, aderência, conforto, segurança e absorção de impactos em locais com muitas pedras, buracos, e barrancos.  No período testado, a sola não descolou e não demonstrou rachaduras ou qualquer outro tipo de irregularidade, assim como todo o seu conjunto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5542B7">
              <w:rPr>
                <w:rFonts w:ascii="Arial" w:hAnsi="Arial" w:cs="Arial"/>
                <w:sz w:val="24"/>
                <w:szCs w:val="24"/>
              </w:rPr>
              <w:br/>
            </w:r>
          </w:p>
          <w:p w:rsidR="00FE6AB3" w:rsidRPr="005542B7" w:rsidRDefault="00FE6AB3" w:rsidP="00353E6F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FE6AB3" w:rsidRPr="007036D8">
        <w:trPr>
          <w:trHeight w:val="1368"/>
        </w:trPr>
        <w:tc>
          <w:tcPr>
            <w:tcW w:w="1980" w:type="dxa"/>
          </w:tcPr>
          <w:p w:rsidR="00FE6AB3" w:rsidRPr="005542B7" w:rsidRDefault="00FE6AB3" w:rsidP="00847CD2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Matéria prima:</w:t>
            </w:r>
          </w:p>
        </w:tc>
        <w:tc>
          <w:tcPr>
            <w:tcW w:w="7513" w:type="dxa"/>
          </w:tcPr>
          <w:p w:rsidR="00FE6AB3" w:rsidRPr="005542B7" w:rsidRDefault="00FE6AB3" w:rsidP="00847CD2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542B7">
              <w:rPr>
                <w:rFonts w:ascii="Arial" w:hAnsi="Arial" w:cs="Arial"/>
                <w:bCs/>
                <w:sz w:val="24"/>
                <w:szCs w:val="24"/>
              </w:rPr>
              <w:t>Materiais de excelente qualidade em toda a sua construção, como resultado final o produto apresenta uma ótima relação custo benefício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Pr="005542B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FE6AB3" w:rsidRPr="007036D8">
        <w:trPr>
          <w:trHeight w:val="2167"/>
        </w:trPr>
        <w:tc>
          <w:tcPr>
            <w:tcW w:w="1980" w:type="dxa"/>
          </w:tcPr>
          <w:p w:rsidR="00FE6AB3" w:rsidRPr="005542B7" w:rsidRDefault="00FE6AB3" w:rsidP="00353E6F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Performance:</w:t>
            </w:r>
          </w:p>
        </w:tc>
        <w:tc>
          <w:tcPr>
            <w:tcW w:w="7513" w:type="dxa"/>
          </w:tcPr>
          <w:p w:rsidR="00FE6AB3" w:rsidRPr="005542B7" w:rsidRDefault="00FE6AB3" w:rsidP="00353E6F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O </w:t>
            </w:r>
            <w:r w:rsidRPr="005542B7">
              <w:rPr>
                <w:rFonts w:ascii="Arial" w:hAnsi="Arial" w:cs="Arial"/>
                <w:sz w:val="24"/>
                <w:szCs w:val="24"/>
              </w:rPr>
              <w:t>Tênis X STEP/ Modelo “X015”</w:t>
            </w:r>
            <w:r w:rsidRPr="005542B7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, demonstrou muita confiabilidade durante o período de testes, o uso foi diário, desde caminhos mais comuns, como trechos urbanos, como calçadas e asfaltos, até trechos de trilhas, onde haviam pedras, barro, areia, buracos, subidas e descidas, mesclados com trechos de lama, e até poças de água, o calçado comportou-se muito bem, correspondendo as principais características a que se propõe, como conforto, segurança, absorção, aderência e durabilidade. </w:t>
            </w:r>
          </w:p>
        </w:tc>
      </w:tr>
      <w:tr w:rsidR="00FE6AB3" w:rsidRPr="007036D8">
        <w:trPr>
          <w:trHeight w:val="2178"/>
        </w:trPr>
        <w:tc>
          <w:tcPr>
            <w:tcW w:w="1980" w:type="dxa"/>
          </w:tcPr>
          <w:p w:rsidR="00FE6AB3" w:rsidRPr="005542B7" w:rsidRDefault="00FE6AB3" w:rsidP="00353E6F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Design:</w:t>
            </w:r>
          </w:p>
        </w:tc>
        <w:tc>
          <w:tcPr>
            <w:tcW w:w="7513" w:type="dxa"/>
          </w:tcPr>
          <w:p w:rsidR="00FE6AB3" w:rsidRPr="005542B7" w:rsidRDefault="00FE6AB3" w:rsidP="00353E6F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O Tênis </w:t>
            </w:r>
            <w:r w:rsidRPr="005542B7">
              <w:rPr>
                <w:rFonts w:ascii="Arial" w:hAnsi="Arial" w:cs="Arial"/>
                <w:sz w:val="24"/>
                <w:szCs w:val="24"/>
              </w:rPr>
              <w:t>Modelo “X015”</w:t>
            </w:r>
            <w:r w:rsidRPr="005542B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, é de um design incrível, impressionante e revolucionário, é nítido em toda a  sua elaboração os cuidados nas escolhas com os materiais empregados, combinando com um desenho único, com linhas modernas e diferentes, aliando um estilo militar, com o requinte dos melhores tênis de corrida, o resultado é um tênis de aparência robusta, e bem construída, com um solado alto, e de alta tecnologia para absorver impactos e gerar ótimos desempenhos em caminhadas e corridas.</w:t>
            </w:r>
          </w:p>
        </w:tc>
      </w:tr>
      <w:tr w:rsidR="00FE6AB3" w:rsidRPr="00D47E8D">
        <w:trPr>
          <w:trHeight w:val="952"/>
        </w:trPr>
        <w:tc>
          <w:tcPr>
            <w:tcW w:w="1980" w:type="dxa"/>
          </w:tcPr>
          <w:p w:rsidR="00FE6AB3" w:rsidRPr="005542B7" w:rsidRDefault="00FE6AB3" w:rsidP="00353E6F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/>
                <w:color w:val="000000"/>
                <w:sz w:val="24"/>
                <w:szCs w:val="24"/>
              </w:rPr>
              <w:t>Alta Absorção de Impactos e Conforto:</w:t>
            </w:r>
          </w:p>
        </w:tc>
        <w:tc>
          <w:tcPr>
            <w:tcW w:w="7513" w:type="dxa"/>
          </w:tcPr>
          <w:p w:rsidR="00FE6AB3" w:rsidRPr="005542B7" w:rsidRDefault="00FE6AB3" w:rsidP="00353E6F">
            <w:pPr>
              <w:spacing w:line="360" w:lineRule="auto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5542B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Confeccionado com as mais novas tecnologias, o Tênis X015, possui uma grande capacidade de impactos, ideal para caminhadas e corridas em terrenos planos, assim como terrenos inóspitos e desfavoráveis, onde sua alta qualidade permite a absorção de impactos maiores, como saltos e quedas, proporcionando ao usuário, conforto e muita segurança.</w:t>
            </w:r>
          </w:p>
        </w:tc>
      </w:tr>
    </w:tbl>
    <w:p w:rsidR="00FE6AB3" w:rsidRDefault="00FE6AB3" w:rsidP="00117BBE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FE6AB3" w:rsidRPr="00D47E8D" w:rsidRDefault="00FE6AB3" w:rsidP="00117BBE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FE6AB3" w:rsidRPr="007036D8" w:rsidRDefault="00FE6AB3" w:rsidP="00B038ED">
      <w:pPr>
        <w:pStyle w:val="Heading2"/>
      </w:pPr>
      <w:r w:rsidRPr="007036D8">
        <w:t xml:space="preserve"> </w:t>
      </w:r>
      <w:bookmarkStart w:id="6" w:name="_Toc73287563"/>
      <w:r w:rsidRPr="007036D8">
        <w:t>Relatório</w:t>
      </w:r>
      <w:bookmarkEnd w:id="6"/>
      <w:r w:rsidRPr="007036D8">
        <w:t>: Composição do produto</w:t>
      </w:r>
    </w:p>
    <w:p w:rsidR="00FE6AB3" w:rsidRPr="007036D8" w:rsidRDefault="00FE6AB3" w:rsidP="00B038ED"/>
    <w:p w:rsidR="00FE6AB3" w:rsidRPr="005542B7" w:rsidRDefault="00FE6AB3" w:rsidP="008828E9">
      <w:pPr>
        <w:spacing w:before="60" w:after="40"/>
        <w:ind w:right="1134"/>
        <w:jc w:val="both"/>
        <w:rPr>
          <w:rFonts w:ascii="Arial" w:hAnsi="Arial" w:cs="Arial"/>
          <w:sz w:val="24"/>
          <w:szCs w:val="24"/>
        </w:rPr>
      </w:pPr>
      <w:r w:rsidRPr="005542B7">
        <w:rPr>
          <w:rFonts w:ascii="Arial" w:hAnsi="Arial" w:cs="Arial"/>
          <w:sz w:val="24"/>
          <w:szCs w:val="24"/>
        </w:rPr>
        <w:t xml:space="preserve">Solado: Material macio, boa densidade, altura ate a palmilha 2,5cm, absorção e impactos, caminhadas, corridas, saltos, solado antiderrapante, durável, sola muito bem colada. </w:t>
      </w:r>
      <w:r w:rsidRPr="005542B7">
        <w:rPr>
          <w:rFonts w:ascii="Arial" w:hAnsi="Arial" w:cs="Arial"/>
          <w:sz w:val="24"/>
          <w:szCs w:val="24"/>
        </w:rPr>
        <w:br/>
      </w:r>
      <w:r w:rsidRPr="005542B7">
        <w:rPr>
          <w:rFonts w:ascii="Arial" w:hAnsi="Arial" w:cs="Arial"/>
          <w:sz w:val="24"/>
          <w:szCs w:val="24"/>
        </w:rPr>
        <w:br/>
        <w:t>Cabedal: Material de boa qualidade, respirável, resistente, bem fixado a sola, mostrou-se muito resistência a água e de fácil limpeza.</w:t>
      </w:r>
      <w:r w:rsidRPr="005542B7">
        <w:rPr>
          <w:rFonts w:ascii="Arial" w:hAnsi="Arial" w:cs="Arial"/>
          <w:sz w:val="24"/>
          <w:szCs w:val="24"/>
        </w:rPr>
        <w:br/>
      </w:r>
      <w:r w:rsidRPr="005542B7">
        <w:rPr>
          <w:rFonts w:ascii="Arial" w:hAnsi="Arial" w:cs="Arial"/>
          <w:sz w:val="24"/>
          <w:szCs w:val="24"/>
        </w:rPr>
        <w:br/>
        <w:t xml:space="preserve">Palmilha: </w:t>
      </w:r>
      <w:r w:rsidRPr="008828E9">
        <w:rPr>
          <w:rFonts w:ascii="Arial" w:hAnsi="Arial" w:cs="Arial"/>
          <w:color w:val="000000"/>
          <w:sz w:val="24"/>
          <w:szCs w:val="24"/>
          <w:shd w:val="clear" w:color="auto" w:fill="FFFFFF"/>
        </w:rPr>
        <w:t>Palmilha de montagem da plataforma ao cabedal em material sintético resinado de alta resistência, fixado pelo sistema de costura cruzada;- Palmilha de Conforto: Palmilha de conforto moldada em etileno-acetato de vinil (EVA), revestida com tecido de poliéster, com componentes bactericidas, fungicidas e de redução de odores.</w:t>
      </w:r>
      <w:r w:rsidRPr="008828E9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FE6AB3" w:rsidRPr="005542B7" w:rsidRDefault="00FE6AB3" w:rsidP="00B038ED">
      <w:pPr>
        <w:spacing w:before="60" w:after="40"/>
        <w:ind w:right="1134"/>
        <w:jc w:val="both"/>
        <w:rPr>
          <w:rFonts w:ascii="Arial" w:hAnsi="Arial" w:cs="Arial"/>
          <w:sz w:val="24"/>
          <w:szCs w:val="24"/>
        </w:rPr>
      </w:pPr>
      <w:r w:rsidRPr="005542B7">
        <w:rPr>
          <w:rFonts w:ascii="Arial" w:hAnsi="Arial" w:cs="Arial"/>
          <w:sz w:val="24"/>
          <w:szCs w:val="24"/>
        </w:rPr>
        <w:t>Entressola: Feito em EVA, demonstrou um amortecimento muito eficiente, mesmo submetido a altos impactos, como saltos e corridas, além da qualidade que ainda se comprova no período testado.</w:t>
      </w:r>
    </w:p>
    <w:p w:rsidR="00FE6AB3" w:rsidRPr="008828E9" w:rsidRDefault="00FE6AB3" w:rsidP="008828E9">
      <w:pPr>
        <w:spacing w:before="60" w:after="40"/>
        <w:ind w:right="1134"/>
        <w:jc w:val="both"/>
        <w:rPr>
          <w:rFonts w:ascii="Arial" w:hAnsi="Arial" w:cs="Arial"/>
          <w:sz w:val="24"/>
          <w:szCs w:val="24"/>
        </w:rPr>
      </w:pPr>
      <w:r w:rsidRPr="005542B7">
        <w:br/>
      </w:r>
      <w:r w:rsidRPr="008828E9">
        <w:rPr>
          <w:rFonts w:ascii="Arial" w:hAnsi="Arial" w:cs="Arial"/>
          <w:sz w:val="24"/>
          <w:szCs w:val="24"/>
        </w:rPr>
        <w:t>Contraforte: Manteve os pés centrados, firmes, e estáveis, comprovando qualidade, eficiência e confiabilidade.</w:t>
      </w:r>
      <w:r w:rsidRPr="008828E9">
        <w:rPr>
          <w:rFonts w:ascii="Arial" w:hAnsi="Arial" w:cs="Arial"/>
          <w:sz w:val="24"/>
          <w:szCs w:val="24"/>
        </w:rPr>
        <w:br/>
      </w:r>
      <w:r w:rsidRPr="008828E9">
        <w:rPr>
          <w:rFonts w:ascii="Arial" w:hAnsi="Arial" w:cs="Arial"/>
          <w:sz w:val="24"/>
          <w:szCs w:val="24"/>
        </w:rPr>
        <w:br/>
        <w:t>Protetor de Calcâneo: O protetor demonstrou-se, forte e eficaz, prevenindo lesões, e facilitando o calçamento do mesmo.  O corpo material é resistente e de boa qualidade.</w:t>
      </w:r>
      <w:r w:rsidRPr="008828E9">
        <w:rPr>
          <w:rFonts w:ascii="Arial" w:hAnsi="Arial" w:cs="Arial"/>
          <w:sz w:val="24"/>
          <w:szCs w:val="24"/>
        </w:rPr>
        <w:br/>
      </w:r>
      <w:r w:rsidRPr="008828E9">
        <w:rPr>
          <w:rFonts w:ascii="Arial" w:hAnsi="Arial" w:cs="Arial"/>
          <w:sz w:val="24"/>
          <w:szCs w:val="24"/>
        </w:rPr>
        <w:br/>
        <w:t>Biqueira: Bem aderida e de bom material, manteve-se estável mesmo o produto sendo submetido a condições adversas e intensas.</w:t>
      </w:r>
      <w:r w:rsidRPr="008828E9">
        <w:rPr>
          <w:rFonts w:ascii="Arial" w:hAnsi="Arial" w:cs="Arial"/>
          <w:sz w:val="24"/>
          <w:szCs w:val="24"/>
        </w:rPr>
        <w:br/>
      </w:r>
      <w:r w:rsidRPr="008828E9">
        <w:rPr>
          <w:rFonts w:ascii="Arial" w:hAnsi="Arial" w:cs="Arial"/>
          <w:sz w:val="24"/>
          <w:szCs w:val="24"/>
        </w:rPr>
        <w:br/>
        <w:t>Cadarço: Bom material, apresenta apenas o desgaste do tempo e uso, não sofreu danos consideráveis.</w:t>
      </w:r>
    </w:p>
    <w:p w:rsidR="00FE6AB3" w:rsidRPr="008828E9" w:rsidRDefault="00FE6AB3" w:rsidP="008828E9">
      <w:pPr>
        <w:spacing w:before="60" w:after="40"/>
        <w:ind w:right="1134"/>
        <w:jc w:val="both"/>
        <w:rPr>
          <w:rFonts w:ascii="Arial" w:hAnsi="Arial" w:cs="Arial"/>
          <w:sz w:val="24"/>
          <w:szCs w:val="24"/>
        </w:rPr>
      </w:pPr>
    </w:p>
    <w:p w:rsidR="00FE6AB3" w:rsidRDefault="00FE6AB3" w:rsidP="008828E9">
      <w:pPr>
        <w:spacing w:before="60" w:after="40"/>
        <w:ind w:right="1134"/>
        <w:jc w:val="both"/>
      </w:pPr>
    </w:p>
    <w:p w:rsidR="00FE6AB3" w:rsidRPr="005542B7" w:rsidRDefault="00FE6AB3" w:rsidP="008828E9">
      <w:pPr>
        <w:spacing w:before="60" w:after="40"/>
        <w:ind w:right="1134"/>
        <w:jc w:val="both"/>
        <w:rPr>
          <w:color w:val="000000"/>
        </w:rPr>
      </w:pPr>
    </w:p>
    <w:p w:rsidR="00FE6AB3" w:rsidRPr="007036D8" w:rsidRDefault="00FE6AB3" w:rsidP="005542B7">
      <w:pPr>
        <w:pStyle w:val="Heading2"/>
      </w:pPr>
      <w:r w:rsidRPr="007036D8">
        <w:t xml:space="preserve"> </w:t>
      </w:r>
      <w:bookmarkStart w:id="7" w:name="_Toc73287564"/>
      <w:r w:rsidRPr="007036D8">
        <w:t>Evidências</w:t>
      </w:r>
      <w:bookmarkEnd w:id="7"/>
      <w:r w:rsidRPr="007036D8">
        <w:t xml:space="preserve"> </w:t>
      </w:r>
      <w:r>
        <w:rPr>
          <w:rFonts w:ascii="Tahoma" w:hAnsi="Tahoma" w:cs="Tahoma"/>
          <w:sz w:val="15"/>
          <w:szCs w:val="15"/>
        </w:rPr>
        <w:t xml:space="preserve"> </w:t>
      </w:r>
      <w:r>
        <w:pict>
          <v:shape id="_x0000_i1026" type="#_x0000_t75" style="width:369pt;height:266.25pt">
            <v:imagedata r:id="rId7" o:title=""/>
          </v:shape>
        </w:pict>
      </w:r>
    </w:p>
    <w:p w:rsidR="00FE6AB3" w:rsidRPr="005542B7" w:rsidRDefault="00FE6AB3" w:rsidP="00231A65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542B7">
        <w:rPr>
          <w:rFonts w:ascii="Arial" w:hAnsi="Arial" w:cs="Arial"/>
          <w:color w:val="000000"/>
          <w:sz w:val="24"/>
          <w:szCs w:val="24"/>
          <w:shd w:val="clear" w:color="auto" w:fill="FFFFFF"/>
        </w:rPr>
        <w:t>A linha “X STEP” foi pensada nos produtos americanos e de policiamento tático de inteligência, com design e estrutura de tênis para proporcionar maior conforto, mobilidade e desempenho em ações de alta solicitação e movimento.Sua tecnologia está na leveza, conforto, mobilidade, design e funcionalidade.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FE6AB3" w:rsidRPr="007036D8" w:rsidRDefault="00FE6AB3" w:rsidP="00353E6F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E6AB3" w:rsidRPr="007036D8" w:rsidRDefault="00FE6AB3" w:rsidP="00E209A6">
      <w:pPr>
        <w:pStyle w:val="Heading2"/>
      </w:pPr>
      <w:bookmarkStart w:id="8" w:name="_Toc73287565"/>
      <w:r>
        <w:t xml:space="preserve"> </w:t>
      </w:r>
      <w:r w:rsidRPr="007036D8">
        <w:t>Onde encontrar</w:t>
      </w:r>
      <w:bookmarkEnd w:id="8"/>
    </w:p>
    <w:p w:rsidR="00FE6AB3" w:rsidRPr="007036D8" w:rsidRDefault="00FE6AB3" w:rsidP="00231A65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Tênis </w:t>
      </w:r>
      <w:r w:rsidRPr="005542B7">
        <w:rPr>
          <w:rFonts w:ascii="Arial" w:hAnsi="Arial" w:cs="Arial"/>
          <w:sz w:val="24"/>
          <w:szCs w:val="24"/>
        </w:rPr>
        <w:t>X STEP/ Modelo “X015”, assim como toda a</w:t>
      </w:r>
      <w:r>
        <w:rPr>
          <w:rFonts w:ascii="Arial" w:hAnsi="Arial" w:cs="Arial"/>
          <w:color w:val="000000"/>
          <w:sz w:val="24"/>
          <w:szCs w:val="24"/>
        </w:rPr>
        <w:t xml:space="preserve"> linha de produtos “X STEP” , está disponível no site: </w:t>
      </w:r>
      <w:r>
        <w:rPr>
          <w:rFonts w:ascii="Arial" w:hAnsi="Arial" w:cs="Arial"/>
          <w:color w:val="000000"/>
          <w:sz w:val="24"/>
          <w:szCs w:val="24"/>
        </w:rPr>
        <w:br/>
      </w:r>
      <w:hyperlink r:id="rId8" w:history="1">
        <w:r w:rsidRPr="00D60059">
          <w:rPr>
            <w:rStyle w:val="Hyperlink"/>
            <w:rFonts w:ascii="Arial" w:hAnsi="Arial" w:cs="Arial"/>
            <w:sz w:val="24"/>
            <w:szCs w:val="24"/>
          </w:rPr>
          <w:t>www.xstep.com.br</w:t>
        </w:r>
      </w:hyperlink>
      <w:r w:rsidRPr="007036D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E6AB3" w:rsidRPr="007036D8" w:rsidRDefault="00FE6AB3" w:rsidP="006B1007">
      <w:pPr>
        <w:pStyle w:val="Heading1"/>
      </w:pPr>
      <w:bookmarkStart w:id="9" w:name="_Toc73287566"/>
      <w:r w:rsidRPr="007036D8">
        <w:t>CONCLUSÃO</w:t>
      </w:r>
      <w:bookmarkEnd w:id="9"/>
    </w:p>
    <w:p w:rsidR="00FE6AB3" w:rsidRPr="005542B7" w:rsidRDefault="00FE6AB3" w:rsidP="008828E9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542B7">
        <w:rPr>
          <w:rFonts w:ascii="Arial" w:hAnsi="Arial" w:cs="Arial"/>
          <w:sz w:val="24"/>
          <w:szCs w:val="24"/>
        </w:rPr>
        <w:t>Confeccionado com materiais de alta qualidade, o produto apresenta muita robustez e confiabilidade, desde o solado, acabamentos, e demais itens,  todos os detalhes foram muito bem cuidados, considero o produto ótimo em se tratando de custo benefício</w:t>
      </w:r>
      <w:r>
        <w:rPr>
          <w:rFonts w:ascii="Arial" w:hAnsi="Arial" w:cs="Arial"/>
          <w:sz w:val="24"/>
          <w:szCs w:val="24"/>
        </w:rPr>
        <w:t xml:space="preserve">, onde o mesmo cumpriu todas as exigências nos testes aplicados, e durante o período, o projeto mostrou-se muito bem desenvolvido, de grande qualidade e confiabilidade. </w:t>
      </w:r>
      <w:r w:rsidRPr="005542B7">
        <w:rPr>
          <w:rFonts w:ascii="Arial" w:hAnsi="Arial" w:cs="Arial"/>
          <w:b/>
          <w:color w:val="000000"/>
          <w:sz w:val="24"/>
          <w:szCs w:val="24"/>
        </w:rPr>
        <w:br/>
      </w: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E6AB3" w:rsidRPr="007036D8" w:rsidRDefault="00FE6AB3" w:rsidP="00117BBE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FE6AB3" w:rsidRPr="007036D8" w:rsidRDefault="00FE6AB3" w:rsidP="006B1007">
      <w:pPr>
        <w:pStyle w:val="Heading1"/>
      </w:pPr>
      <w:bookmarkStart w:id="10" w:name="_Toc73287567"/>
      <w:r w:rsidRPr="007036D8">
        <w:t>REFERÊNCIAS BIBLIOGRÁFICAS</w:t>
      </w:r>
      <w:bookmarkEnd w:id="10"/>
      <w:r w:rsidRPr="007036D8">
        <w:t xml:space="preserve"> </w:t>
      </w:r>
    </w:p>
    <w:p w:rsidR="00FE6AB3" w:rsidRPr="00117BBE" w:rsidRDefault="00FE6AB3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36D8">
        <w:rPr>
          <w:rFonts w:ascii="Arial" w:hAnsi="Arial" w:cs="Arial"/>
          <w:color w:val="000000"/>
          <w:sz w:val="24"/>
          <w:szCs w:val="24"/>
        </w:rPr>
        <w:t>Seguir regras ABNT</w:t>
      </w:r>
      <w:r w:rsidRPr="00117BBE">
        <w:rPr>
          <w:rFonts w:ascii="Arial" w:hAnsi="Arial" w:cs="Arial"/>
          <w:color w:val="000000"/>
          <w:sz w:val="24"/>
          <w:szCs w:val="24"/>
        </w:rPr>
        <w:t xml:space="preserve"> </w:t>
      </w:r>
    </w:p>
    <w:sectPr w:rsidR="00FE6AB3" w:rsidRPr="00117BBE" w:rsidSect="00C84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11AA"/>
    <w:rsid w:val="00003B8F"/>
    <w:rsid w:val="00005ABB"/>
    <w:rsid w:val="000142A2"/>
    <w:rsid w:val="00026929"/>
    <w:rsid w:val="00047EDE"/>
    <w:rsid w:val="0005157A"/>
    <w:rsid w:val="000856CE"/>
    <w:rsid w:val="00087D7F"/>
    <w:rsid w:val="000A411C"/>
    <w:rsid w:val="000E2050"/>
    <w:rsid w:val="000E3B09"/>
    <w:rsid w:val="00117BBE"/>
    <w:rsid w:val="001F1162"/>
    <w:rsid w:val="00231A65"/>
    <w:rsid w:val="0026761D"/>
    <w:rsid w:val="0028602E"/>
    <w:rsid w:val="002B02DB"/>
    <w:rsid w:val="002B554F"/>
    <w:rsid w:val="002D2B48"/>
    <w:rsid w:val="002F4729"/>
    <w:rsid w:val="00353E6F"/>
    <w:rsid w:val="003A5F67"/>
    <w:rsid w:val="003F642A"/>
    <w:rsid w:val="0043034A"/>
    <w:rsid w:val="00470067"/>
    <w:rsid w:val="004722AF"/>
    <w:rsid w:val="004B692B"/>
    <w:rsid w:val="004E77D7"/>
    <w:rsid w:val="00550481"/>
    <w:rsid w:val="005542B7"/>
    <w:rsid w:val="0057631B"/>
    <w:rsid w:val="00597C57"/>
    <w:rsid w:val="005B045C"/>
    <w:rsid w:val="005D0B90"/>
    <w:rsid w:val="006503CE"/>
    <w:rsid w:val="0065765F"/>
    <w:rsid w:val="00684454"/>
    <w:rsid w:val="006A37EE"/>
    <w:rsid w:val="006B1007"/>
    <w:rsid w:val="006E3875"/>
    <w:rsid w:val="007036D8"/>
    <w:rsid w:val="0070389C"/>
    <w:rsid w:val="00761066"/>
    <w:rsid w:val="007C3D4C"/>
    <w:rsid w:val="00847CD2"/>
    <w:rsid w:val="008511AA"/>
    <w:rsid w:val="00851D4E"/>
    <w:rsid w:val="00872A27"/>
    <w:rsid w:val="008828E9"/>
    <w:rsid w:val="00896728"/>
    <w:rsid w:val="008B0BEB"/>
    <w:rsid w:val="0090332E"/>
    <w:rsid w:val="00931784"/>
    <w:rsid w:val="00934C79"/>
    <w:rsid w:val="009400B1"/>
    <w:rsid w:val="00962C67"/>
    <w:rsid w:val="00977CB2"/>
    <w:rsid w:val="009B29C5"/>
    <w:rsid w:val="00B038ED"/>
    <w:rsid w:val="00B37782"/>
    <w:rsid w:val="00B41330"/>
    <w:rsid w:val="00BF6C2C"/>
    <w:rsid w:val="00C17338"/>
    <w:rsid w:val="00C3332E"/>
    <w:rsid w:val="00C43E07"/>
    <w:rsid w:val="00C56CAD"/>
    <w:rsid w:val="00C846A7"/>
    <w:rsid w:val="00CD0D74"/>
    <w:rsid w:val="00D47E8D"/>
    <w:rsid w:val="00D54390"/>
    <w:rsid w:val="00D60059"/>
    <w:rsid w:val="00D935F1"/>
    <w:rsid w:val="00DA3DB4"/>
    <w:rsid w:val="00DD5BEA"/>
    <w:rsid w:val="00DD616E"/>
    <w:rsid w:val="00DE1CF8"/>
    <w:rsid w:val="00E209A6"/>
    <w:rsid w:val="00EA259A"/>
    <w:rsid w:val="00EA5B44"/>
    <w:rsid w:val="00EB6D36"/>
    <w:rsid w:val="00EC3EE0"/>
    <w:rsid w:val="00EC49AD"/>
    <w:rsid w:val="00EF26C2"/>
    <w:rsid w:val="00F94DD5"/>
    <w:rsid w:val="00FB0005"/>
    <w:rsid w:val="00FE6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C846A7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cs="Arial"/>
      <w:b/>
      <w:color w:val="000000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9"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47E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B1007"/>
    <w:rPr>
      <w:rFonts w:ascii="Arial" w:hAnsi="Arial" w:cs="Arial"/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E209A6"/>
    <w:rPr>
      <w:rFonts w:ascii="Arial" w:hAnsi="Arial" w:cs="Arial"/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mbria" w:hAnsi="Cambria" w:cs="Times New Roman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rsid w:val="008511AA"/>
    <w:rPr>
      <w:rFonts w:cs="Times New Roman"/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872A27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rsid w:val="0005157A"/>
    <w:pPr>
      <w:spacing w:after="0" w:line="240" w:lineRule="auto"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05157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05157A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05157A"/>
    <w:rPr>
      <w:rFonts w:eastAsia="Times New Roman" w:cs="Times New Roman"/>
      <w:color w:val="5A5A5A"/>
      <w:spacing w:val="15"/>
    </w:rPr>
  </w:style>
  <w:style w:type="paragraph" w:styleId="TOCHeading">
    <w:name w:val="TOC Heading"/>
    <w:basedOn w:val="Heading1"/>
    <w:next w:val="Normal"/>
    <w:uiPriority w:val="99"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libri Light" w:eastAsia="Times New Roman" w:hAnsi="Calibri Light" w:cs="Times New Roman"/>
      <w:bCs/>
      <w:color w:val="2E74B5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99"/>
    <w:semiHidden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0A411C"/>
    <w:pPr>
      <w:spacing w:after="0"/>
      <w:ind w:left="1760"/>
    </w:pPr>
    <w:rPr>
      <w:sz w:val="20"/>
      <w:szCs w:val="20"/>
    </w:rPr>
  </w:style>
  <w:style w:type="paragraph" w:customStyle="1" w:styleId="mt-2xsmtext-on-surface-4font-xsm-regular">
    <w:name w:val="mt-2xsm text-on-surface-4 font-xsm-regular"/>
    <w:basedOn w:val="Normal"/>
    <w:uiPriority w:val="99"/>
    <w:rsid w:val="00D47E8D"/>
    <w:pPr>
      <w:spacing w:before="100" w:beforeAutospacing="1" w:after="100" w:afterAutospacing="1" w:line="240" w:lineRule="auto"/>
    </w:pPr>
    <w:rPr>
      <w:rFonts w:ascii="Times New Roman" w:eastAsia="SimSun" w:hAnsi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64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43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5643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856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43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step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bac.art.br/local/templates/brazil/i/brazil_logo_black_port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115</TotalTime>
  <Pages>8</Pages>
  <Words>1182</Words>
  <Characters>6386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logonucd</dc:creator>
  <cp:keywords/>
  <dc:description/>
  <cp:lastModifiedBy>CELIO</cp:lastModifiedBy>
  <cp:revision>8</cp:revision>
  <cp:lastPrinted>2020-11-09T21:26:00Z</cp:lastPrinted>
  <dcterms:created xsi:type="dcterms:W3CDTF">2024-07-14T01:35:00Z</dcterms:created>
  <dcterms:modified xsi:type="dcterms:W3CDTF">2024-07-16T05:39:00Z</dcterms:modified>
</cp:coreProperties>
</file>